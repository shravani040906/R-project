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i</w:t>
      </w:r>
      <w:bookmarkStart w:id="0" w:name="_GoBack"/>
      <w:bookmarkEnd w:id="0"/>
      <w:r>
        <w:t>mport google.generativeai as genai</w:t>
      </w:r>
    </w:p>
    <w:p>
      <w:r>
        <w:t>import speech_recognition as sr</w:t>
      </w:r>
    </w:p>
    <w:p>
      <w:r>
        <w:t>import pyttsx3</w:t>
      </w:r>
    </w:p>
    <w:p>
      <w:r>
        <w:t>import time</w:t>
      </w:r>
    </w:p>
    <w:p/>
    <w:p>
      <w:r>
        <w:t># Initialize speech engine</w:t>
      </w:r>
    </w:p>
    <w:p>
      <w:r>
        <w:t>engine = pyttsx3.init()</w:t>
      </w:r>
    </w:p>
    <w:p>
      <w:r>
        <w:t>engine.setProperty('rate', 150)  # Speed of speech</w:t>
      </w:r>
    </w:p>
    <w:p>
      <w:r>
        <w:t>engine.setProperty('volume', 1.0)  # Volume (0.0 to 1.0)</w:t>
      </w:r>
    </w:p>
    <w:p/>
    <w:p>
      <w:r>
        <w:t># Initialize speech recognizer</w:t>
      </w:r>
    </w:p>
    <w:p>
      <w:r>
        <w:t>recognizer = sr.Recognizer()</w:t>
      </w:r>
    </w:p>
    <w:p/>
    <w:p>
      <w:r>
        <w:t>def speak(text):</w:t>
      </w:r>
    </w:p>
    <w:p>
      <w:r>
        <w:t xml:space="preserve">    print("\nConvoBot:", text)</w:t>
      </w:r>
    </w:p>
    <w:p>
      <w:r>
        <w:t xml:space="preserve">    engine.say(text)</w:t>
      </w:r>
    </w:p>
    <w:p>
      <w:r>
        <w:t xml:space="preserve">    engine.runAndWait()</w:t>
      </w:r>
    </w:p>
    <w:p/>
    <w:p>
      <w:r>
        <w:t>def listen():</w:t>
      </w:r>
    </w:p>
    <w:p>
      <w:r>
        <w:t xml:space="preserve">    with sr.Microphone() as source:</w:t>
      </w:r>
    </w:p>
    <w:p>
      <w:r>
        <w:t xml:space="preserve">        print("\nListening...")</w:t>
      </w:r>
    </w:p>
    <w:p>
      <w:r>
        <w:t xml:space="preserve">        recognizer.adjust_for_ambient_noise(source, duration=0.5)</w:t>
      </w:r>
    </w:p>
    <w:p>
      <w:r>
        <w:t xml:space="preserve">        try:</w:t>
      </w:r>
    </w:p>
    <w:p>
      <w:r>
        <w:t xml:space="preserve">            audio = recognizer.listen(source, timeout=5)</w:t>
      </w:r>
    </w:p>
    <w:p>
      <w:r>
        <w:t xml:space="preserve">            text = recognizer.recognize_google(audio)</w:t>
      </w:r>
    </w:p>
    <w:p>
      <w:r>
        <w:t xml:space="preserve">            print("You:", text)</w:t>
      </w:r>
    </w:p>
    <w:p>
      <w:r>
        <w:t xml:space="preserve">            return text</w:t>
      </w:r>
    </w:p>
    <w:p>
      <w:r>
        <w:t xml:space="preserve">        except sr.WaitTimeoutError:</w:t>
      </w:r>
    </w:p>
    <w:p>
      <w:r>
        <w:t xml:space="preserve">            speak("I couldn't hear anything. Please try again.")</w:t>
      </w:r>
    </w:p>
    <w:p>
      <w:r>
        <w:t xml:space="preserve">            return None</w:t>
      </w:r>
    </w:p>
    <w:p>
      <w:r>
        <w:t xml:space="preserve">        except sr.UnknownValueError:</w:t>
      </w:r>
    </w:p>
    <w:p>
      <w:r>
        <w:t xml:space="preserve">            speak("I couldn't understand that. Please try again.")</w:t>
      </w:r>
    </w:p>
    <w:p>
      <w:r>
        <w:t xml:space="preserve">            return None</w:t>
      </w:r>
    </w:p>
    <w:p>
      <w:r>
        <w:t xml:space="preserve">        except Exception as e:</w:t>
      </w:r>
    </w:p>
    <w:p>
      <w:r>
        <w:t xml:space="preserve">            print(f"Error: {str(e)}")</w:t>
      </w:r>
    </w:p>
    <w:p>
      <w:r>
        <w:t xml:space="preserve">            return None</w:t>
      </w:r>
    </w:p>
    <w:p/>
    <w:p>
      <w:r>
        <w:t>genai.configure(api_key="AIzaSyCS_RiG_ENKDiOet8SYxCwENpIIocKIHs0")</w:t>
      </w:r>
    </w:p>
    <w:p/>
    <w:p>
      <w:r>
        <w:t>generation_config = {</w:t>
      </w:r>
    </w:p>
    <w:p>
      <w:r>
        <w:t xml:space="preserve">    "temperature": 1,</w:t>
      </w:r>
    </w:p>
    <w:p>
      <w:r>
        <w:t xml:space="preserve">    "top_p": 0.95,</w:t>
      </w:r>
    </w:p>
    <w:p>
      <w:r>
        <w:t xml:space="preserve">    "top_k": 40,</w:t>
      </w:r>
    </w:p>
    <w:p>
      <w:r>
        <w:t xml:space="preserve">    "max_output_tokens": 8192,</w:t>
      </w:r>
    </w:p>
    <w:p>
      <w:r>
        <w:t xml:space="preserve">    "response_mime_type": "text/plain",</w:t>
      </w:r>
    </w:p>
    <w:p>
      <w:r>
        <w:t>}</w:t>
      </w:r>
    </w:p>
    <w:p/>
    <w:p>
      <w:r>
        <w:t>model = genai.GenerativeModel(</w:t>
      </w:r>
    </w:p>
    <w:p>
      <w:r>
        <w:t xml:space="preserve">    model_name="gemini-2.0-flash",</w:t>
      </w:r>
    </w:p>
    <w:p>
      <w:r>
        <w:t xml:space="preserve">    generation_config=generation_config,</w:t>
      </w:r>
    </w:p>
    <w:p>
      <w:r>
        <w:t>)</w:t>
      </w:r>
    </w:p>
    <w:p/>
    <w:p>
      <w:r>
        <w:t># Initialize chat history</w:t>
      </w:r>
    </w:p>
    <w:p>
      <w:r>
        <w:t>chat_history = []</w:t>
      </w:r>
    </w:p>
    <w:p/>
    <w:p>
      <w:r>
        <w:t>initial_prompts = [</w:t>
      </w:r>
    </w:p>
    <w:p>
      <w:r>
        <w:t xml:space="preserve">    {</w:t>
      </w:r>
    </w:p>
    <w:p>
      <w:r>
        <w:t xml:space="preserve">        "input": "Who are you?",</w:t>
      </w:r>
    </w:p>
    <w:p>
      <w:r>
        <w:t xml:space="preserve">        "output": "Hello! I'm ConvoBot, your AI English tutor from CONVO COACH. I'm designed to help you master English through natural conversations. I can assist with grammar, pronunciation, vocabulary, and real-world communication scenarios. How would you like to improve your English today?"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"input": "What can you teach me?",</w:t>
      </w:r>
    </w:p>
    <w:p>
      <w:r>
        <w:t xml:space="preserve">        "output": "As your CONVO COACH tutor, I can help you with: 1) Grammar correction and explanations 2) Pronunciation practice 3) Vocabulary building 4) Conversation practice 5) Business English 6) Idioms and expressions. What would you like to focus on?"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"input": "I want to practice speaking",</w:t>
      </w:r>
    </w:p>
    <w:p>
      <w:r>
        <w:t xml:space="preserve">        "output": "Great choice! At CONVO COACH, we believe in learning through real conversations. Let's start with a role-play scenario. Would you prefer: 1) Job interview practice 2) Restaurant ordering 3) Business meeting, or 4) Casual conversation?"</w:t>
      </w:r>
    </w:p>
    <w:p>
      <w:r>
        <w:t xml:space="preserve">    },</w:t>
      </w:r>
    </w:p>
    <w:p>
      <w:r>
        <w:t xml:space="preserve">    {</w:t>
      </w:r>
    </w:p>
    <w:p>
      <w:r>
        <w:t xml:space="preserve">        "input": "My grammar is not good",</w:t>
      </w:r>
    </w:p>
    <w:p>
      <w:r>
        <w:t xml:space="preserve">        "output": "Don't worry! CONVO COACH specializes in making grammar learning natural and fun. Let's start by you telling me about your day, and I'll help correct any mistakes while explaining the rules in a simple way. How does that sound?"</w:t>
      </w:r>
    </w:p>
    <w:p>
      <w:r>
        <w:t xml:space="preserve">    }</w:t>
      </w:r>
    </w:p>
    <w:p>
      <w:r>
        <w:t>]</w:t>
      </w:r>
    </w:p>
    <w:p/>
    <w:p>
      <w:r>
        <w:t># Modified chat loop</w:t>
      </w:r>
    </w:p>
    <w:p>
      <w:r>
        <w:t>speak("Welcome to CONVO COACH English Tutor! Say 'exit' to end the conversation.")</w:t>
      </w:r>
    </w:p>
    <w:p/>
    <w:p>
      <w:r>
        <w:t># Initialize chat with personality context</w:t>
      </w:r>
    </w:p>
    <w:p>
      <w:r>
        <w:t>chat_history = []</w:t>
      </w:r>
    </w:p>
    <w:p>
      <w:r>
        <w:t>for prompt in initial_prompts:</w:t>
      </w:r>
    </w:p>
    <w:p>
      <w:r>
        <w:t xml:space="preserve">    chat_history.extend([</w:t>
      </w:r>
    </w:p>
    <w:p>
      <w:r>
        <w:t xml:space="preserve">        f"input: {prompt['input']}",</w:t>
      </w:r>
    </w:p>
    <w:p>
      <w:r>
        <w:t xml:space="preserve">        f"output: {prompt['output']}"</w:t>
      </w:r>
    </w:p>
    <w:p>
      <w:r>
        <w:t xml:space="preserve">    ])</w:t>
      </w:r>
    </w:p>
    <w:p/>
    <w:p>
      <w:r>
        <w:t>while True:</w:t>
      </w:r>
    </w:p>
    <w:p>
      <w:r>
        <w:t xml:space="preserve">    user_input = listen()</w:t>
      </w:r>
    </w:p>
    <w:p>
      <w:r>
        <w:t xml:space="preserve">    </w:t>
      </w:r>
    </w:p>
    <w:p>
      <w:r>
        <w:t xml:space="preserve">    if user_input is None:</w:t>
      </w:r>
    </w:p>
    <w:p>
      <w:r>
        <w:t xml:space="preserve">        continue</w:t>
      </w:r>
    </w:p>
    <w:p>
      <w:r>
        <w:t xml:space="preserve">    </w:t>
      </w:r>
    </w:p>
    <w:p>
      <w:r>
        <w:t xml:space="preserve">    if user_input.lower() == 'exit':</w:t>
      </w:r>
    </w:p>
    <w:p>
      <w:r>
        <w:t xml:space="preserve">        speak("Thank you for learning with CONVO COACH! Have a great day!")</w:t>
      </w:r>
    </w:p>
    <w:p>
      <w:r>
        <w:t xml:space="preserve">        break</w:t>
      </w:r>
    </w:p>
    <w:p>
      <w:r>
        <w:t xml:space="preserve">    </w:t>
      </w:r>
    </w:p>
    <w:p>
      <w:r>
        <w:t xml:space="preserve">    chat_history.extend([</w:t>
      </w:r>
    </w:p>
    <w:p>
      <w:r>
        <w:t xml:space="preserve">        f"input: {user_input}",</w:t>
      </w:r>
    </w:p>
    <w:p>
      <w:r>
        <w:t xml:space="preserve">        "output: As your CONVO COACH tutor, "</w:t>
      </w:r>
    </w:p>
    <w:p>
      <w:r>
        <w:t xml:space="preserve">    ])</w:t>
      </w:r>
    </w:p>
    <w:p>
      <w:r>
        <w:t xml:space="preserve">    </w:t>
      </w:r>
    </w:p>
    <w:p>
      <w:r>
        <w:t xml:space="preserve">    try:</w:t>
      </w:r>
    </w:p>
    <w:p>
      <w:r>
        <w:t xml:space="preserve">        response = model.generate_content(chat_history[-10:])  # Keep last 5 exchanges for context</w:t>
      </w:r>
    </w:p>
    <w:p>
      <w:r>
        <w:t xml:space="preserve">        speak(response.text)</w:t>
      </w:r>
    </w:p>
    <w:p>
      <w:r>
        <w:t xml:space="preserve">        chat_history[-1] = f"output: {response.text}"</w:t>
      </w:r>
    </w:p>
    <w:p>
      <w:r>
        <w:t xml:space="preserve">    except Exception as e:</w:t>
      </w:r>
    </w:p>
    <w:p>
      <w:r>
        <w:t xml:space="preserve">        speak("I apologize, but I couldn't process that. Could you rephrase your question?")</w:t>
      </w:r>
    </w:p>
    <w:p>
      <w:r>
        <w:t xml:space="preserve">        chat_history = chat_history[:-2]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Office</Application>
  <Pages>3</Pages>
  <Words>421</Words>
  <Characters>2865</Characters>
  <Lines>117</Lines>
  <Paragraphs>91</Paragraphs>
  <CharactersWithSpaces>3654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2025-04-01T03:40:27Z</dcterms:modified>
</cp:coreProperties>
</file>